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D01D1" w14:textId="77777777" w:rsidR="001273C1" w:rsidRDefault="00410F58">
      <w:pPr>
        <w:pStyle w:val="Title"/>
      </w:pPr>
      <w:sdt>
        <w:sdtPr>
          <w:alias w:val="Enter your company name:"/>
          <w:tag w:val="Enter your company name:"/>
          <w:id w:val="1501239775"/>
          <w:placeholder>
            <w:docPart w:val="B09D964D6C9E42ECAC81C4AAADF82BF2"/>
          </w:placeholder>
          <w:dataBinding w:prefixMappings="xmlns:ns0='http://schemas.openxmlformats.org/officeDocument/2006/extended-properties' " w:xpath="/ns0:Properties[1]/ns0:Company[1]" w:storeItemID="{6668398D-A668-4E3E-A5EB-62B293D839F1}"/>
          <w15:appearance w15:val="hidden"/>
          <w:text w:multiLine="1"/>
        </w:sdtPr>
        <w:sdtEndPr/>
        <w:sdtContent>
          <w:r w:rsidR="009E2462">
            <w:t>PEntest workstation</w:t>
          </w:r>
        </w:sdtContent>
      </w:sdt>
      <w:r w:rsidR="00C16778">
        <w:br/>
      </w:r>
    </w:p>
    <w:p w14:paraId="381B5C1C" w14:textId="77777777" w:rsidR="001273C1" w:rsidRDefault="009E2462" w:rsidP="00FA0883">
      <w:pPr>
        <w:pStyle w:val="Subtitle"/>
      </w:pPr>
      <w:r>
        <w:t>One machine using different snapshots</w:t>
      </w:r>
      <w:r w:rsidR="00FA0883">
        <w:t>.</w:t>
      </w:r>
      <w:r>
        <w:t xml:space="preserve"> </w:t>
      </w:r>
    </w:p>
    <w:p w14:paraId="0CA965F5" w14:textId="77777777" w:rsidR="00FA0883" w:rsidRPr="00FA0883" w:rsidRDefault="00FA0883" w:rsidP="00FA0883"/>
    <w:p w14:paraId="2D714E95" w14:textId="77F9C99A" w:rsidR="001273C1" w:rsidRDefault="00410F58" w:rsidP="00FA0883">
      <w:pPr>
        <w:pStyle w:val="Heading1"/>
      </w:pPr>
      <w:sdt>
        <w:sdtPr>
          <w:alias w:val="Overview:"/>
          <w:tag w:val="Overview:"/>
          <w:id w:val="-1324508684"/>
          <w:placeholder>
            <w:docPart w:val="A560797189734FE69EFDB299C124FD23"/>
          </w:placeholder>
          <w:temporary/>
          <w:showingPlcHdr/>
          <w15:appearance w15:val="hidden"/>
        </w:sdtPr>
        <w:sdtEndPr/>
        <w:sdtContent>
          <w:r w:rsidR="00386778">
            <w:t>Overview</w:t>
          </w:r>
        </w:sdtContent>
      </w:sdt>
    </w:p>
    <w:p w14:paraId="5BCD2EF6" w14:textId="69C79BEA" w:rsidR="00FA0883" w:rsidRDefault="00FA0883" w:rsidP="00FA0883">
      <w:r>
        <w:t xml:space="preserve">Build a vulnerable virtual machine in the format of snapshots to educate students in the field of professional penetration testing. There are many different flags to find in various locations on different snapshots. This </w:t>
      </w:r>
      <w:r w:rsidR="003553F6">
        <w:t>will let the user practice different penetration testing tools.</w:t>
      </w:r>
    </w:p>
    <w:p w14:paraId="07AC3952" w14:textId="77777777" w:rsidR="00FA0883" w:rsidRPr="00FA0883" w:rsidRDefault="00FA0883" w:rsidP="00FA0883"/>
    <w:p w14:paraId="326DBE38" w14:textId="1CC9C251" w:rsidR="001273C1" w:rsidRDefault="002364EA">
      <w:pPr>
        <w:pStyle w:val="Heading2"/>
      </w:pPr>
      <w:r>
        <w:t>Draft 1</w:t>
      </w:r>
    </w:p>
    <w:tbl>
      <w:tblPr>
        <w:tblStyle w:val="TipTable"/>
        <w:tblW w:w="5000" w:type="pct"/>
        <w:tblLook w:val="04A0" w:firstRow="1" w:lastRow="0" w:firstColumn="1" w:lastColumn="0" w:noHBand="0" w:noVBand="1"/>
        <w:tblDescription w:val="Layout table"/>
      </w:tblPr>
      <w:tblGrid>
        <w:gridCol w:w="577"/>
        <w:gridCol w:w="8783"/>
      </w:tblGrid>
      <w:tr w:rsidR="00386778" w14:paraId="5F2AFBF7" w14:textId="77777777" w:rsidTr="004E525F">
        <w:tc>
          <w:tcPr>
            <w:cnfStyle w:val="001000000000" w:firstRow="0" w:lastRow="0" w:firstColumn="1" w:lastColumn="0" w:oddVBand="0" w:evenVBand="0" w:oddHBand="0" w:evenHBand="0" w:firstRowFirstColumn="0" w:firstRowLastColumn="0" w:lastRowFirstColumn="0" w:lastRowLastColumn="0"/>
            <w:tcW w:w="308" w:type="pct"/>
          </w:tcPr>
          <w:p w14:paraId="3727477B" w14:textId="77777777" w:rsidR="00386778" w:rsidRDefault="00386778" w:rsidP="004E525F">
            <w:r>
              <w:rPr>
                <w:noProof/>
                <w:lang w:eastAsia="en-US"/>
              </w:rPr>
              <mc:AlternateContent>
                <mc:Choice Requires="wpg">
                  <w:drawing>
                    <wp:inline distT="0" distB="0" distL="0" distR="0" wp14:anchorId="5E69F815" wp14:editId="225F154C">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19D3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8XamQ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ofYpa5TZyfESN3WiVxnV/Q5tLov&#10;W6fMm5rEOreHDa752LW/tZ8788NBfyP+z/vuRJ9g5jwrmb9MMhfPg5PjRy/04juYz3HKHKsw5EfE&#10;6qur8uP72etW401X5NvkyrlFQvUXzfq/ptlvx6wtVCh64m8085FSWrNfkWlZfagKh34zwv1YPRZO&#10;N57R8qnLSTtSqW8/Nfl/eqdu3h5xdfFD1zXnY5Ht4K1HeHBiF9CXHpc6D+d/NztEKnscGpV23y77&#10;JF+2abt++Fg0J4cOti45roxnT5/6gZy5QJTzTVXuPpRVpb7QgC3eVp3zlGGoZXle1IOmAJocWdXO&#10;mVKCrqobul4Fn+75LuuP+np1BQmQbU7lgApRlaetu76jP/0zqfS+3inIkJWVPoaLVW1kI6UoYfvN&#10;Q7P7AtW6Rg9/lCscHJvuD9c5Y+hv3f6/j1lXuE71Uw3lUy8MqVaoL2GUUEQ7fuaBn8nqHKa27uA6&#10;+vDtoOvLY9uVhyPu5BmuPyBa+1IpefHKOItU1b7+/TnrjTn7oSsKqqyOj59Myv5U61qLcs7GPMtB&#10;nrTvd+XwuSnr4S+ma7QOSWOUAx9/kQ7wWC38MIlNsUgTL1JnWdLmjzppKVXGREUZ3iFl6afDzgzQ&#10;e9xgf6pQ3P+1coI75+xEocpPjoEOEyZJPecIaaKvUD5DRZ5321TAQLKpkKFEU2A/eUX+CG7FDCYR&#10;TBhmxhQm7emOkilMFxNGJuhx2f1EEMvjwt8J/DyueyDp7nHhA8kU1z0I09sh9LjwuN/tbPCudF+H&#10;gq0r5WPJFhc+9NaCLS59GAq2aERNAQrD5LYtGvoTKpb88rn0YRIJtrj0qaS9z7UPU8mvK+190RgX&#10;P/JiwTEuvhclkmJc/UjKe5+r74k0Ay5/FAihDLj8Pm55O8cCrj/q1m2aAdffT0RjPACyZzwAgSca&#10;uwqApFnAAxAgFwWaVwGQohnwAAQYcLeN0RQ+ZbaYZ5gDGMqTPAt5AMQBEPIA0JATPOMBEEdmyAMQ&#10;JiJNHgCxZIQ8AGEqjfOQB4CkvTlLhjwAkRcJNCMeALHIYnq9BCDyU8kYD4BY/CMeAErt2wGIeADE&#10;SQmtBvMslEZAxAPgB8LYjHgAZjzjAaDicjMA0VUARM1iHgAqezeNxVcBEKMZ8wB4vjAFxDwAcp7F&#10;PACpkGbU9V0GsDgAYq5/LNTZmMsvj8yYy4+Z9bZgXP1QLBkJV98XZqaEiy/XsuRKfCErEq69XGQT&#10;rr1kiksvF/+ESy+01AlXXp6UEq685BUXXp4s11x4T7C15sLLs/iaCy8Fcc2Fl9uLNRdeSq41V94T&#10;+541V15K+jWXXmxU1lx5aSyuufRim5heKS/ViJRLL7avKVdeLF4plx7xuV3vU668WFXTK+mldj/l&#10;yovlPuXSS81rypUXp6GUS88nISyCp2VudtRbNNkmf67N0hdH2JHAXqHea2mbnvbWaB2Mhfb9uDcD&#10;FK2TBTCCQOBA7UUp1AwYKhN4XKHPW4aMBE6sLEMoAqdWYFpyEhqLSr1pNe8ILSsV3I6kZ1hicWhl&#10;3fD07Ih6hik2Y22sm12Te6zirOCGqm9HlVZqpIzekUG6zQvpG6q+HVXfUMV6ysZ3Wk+RM1gxWcHH&#10;zLWjGhiqgV1UA0MV6xorZwxVrFxs4LRyIap6f2pRd1qbKLgd1dBQxfrCyhlDFSsIK7ihijWCDZzW&#10;COS73mRbpBoZqujzrawbqtOm4XwCUyevnLGjGhmq6MZtnKFunKyj37aCG6roqK3ghiqaZiu4oYq+&#10;2ApuqMZ2VKn1Jarobm2sU3er4HZUqYFVcDuq1KQquB1VakQV3I4qNZsERz9pQ5X6SQW3o0oto4Lb&#10;UaWuUMHtqFLnp+B2VKm7Izj6Nxuq1MApuB1V6tEU3I4qtWEKbkeVWi0Fv6Kq641pl+hx18unxJ3r&#10;4CnxA/HFs69soC5rPKSnWPQIwTnisQU9JaATp+apuG8UZKBuy8xa2B83ml0AVc2B2PxXHl6Q4/nx&#10;s1UGR9z4XAIURsD4qYHmzra4r++bV01fKOIXn7VptKrKV/UkDg5czr9wwXAaE2A8O34aR2k7CbGZ&#10;2rXx9PhpYGYsoMvQ2TeeHj81DDtgyhpmuVkYbYjhptg8mIUlWBMAhmXGLIzafaIwNVajU+Ondg4b&#10;1BqH3aA5e9h71riF+2IfSeGwFp63R2kK/7D8nscZe1jxL+C0f9hkmMcZvtjYmMVhd1b5h82UeZwJ&#10;BzZw5nEmutg1nceNyYJqMhcP8p/0w17nPM6kMrYx53FmYFD85u47DrQIHeEsjh4jkH8L9rD01bgF&#10;/7DctuKLbUCFw0bfrH+mti+Fg3bfwGI5uhq2kCxmObKUe/S8EDddSmWDWhgYelgsDTNta2nQGsco&#10;ZrOxtyspputfqlAmBAv3NPFcKJ5TdswPwjHZFgr7mLsL0wR2ZHQ850V7MYONZXqc8zCp0WyvX3kZ&#10;p33qFtjLBlcvtfTd4WF6+eWD+jMOXMH+7LsveP/LvOLy//i6i3phC++1KZnNO3j04hz/rl6Pubwp&#10;+OZ/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DQG8XamQgAAHEoAAAOAAAAAAAAAAAAAAAAAC4CAABkcnMvZTJvRG9jLnhtbFBL&#10;AQItABQABgAIAAAAIQAF4gw92QAAAAMBAAAPAAAAAAAAAAAAAAAAAPMKAABkcnMvZG93bnJldi54&#10;bWxQSwUGAAAAAAQABADzAAAA+Qs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EE0B0D" w14:textId="1B814DDC" w:rsidR="00386778" w:rsidRDefault="002364EA" w:rsidP="004E525F">
            <w:pPr>
              <w:pStyle w:val="TipText"/>
              <w:cnfStyle w:val="000000000000" w:firstRow="0" w:lastRow="0" w:firstColumn="0" w:lastColumn="0" w:oddVBand="0" w:evenVBand="0" w:oddHBand="0" w:evenHBand="0" w:firstRowFirstColumn="0" w:firstRowLastColumn="0" w:lastRowFirstColumn="0" w:lastRowLastColumn="0"/>
            </w:pPr>
            <w:r>
              <w:t>This will be our first draft, ideas might be altered in some way.</w:t>
            </w:r>
          </w:p>
        </w:tc>
      </w:tr>
    </w:tbl>
    <w:p w14:paraId="38658204" w14:textId="77777777" w:rsidR="002364EA" w:rsidRDefault="002364EA" w:rsidP="002364EA">
      <w:pPr>
        <w:pStyle w:val="ListBullet"/>
        <w:numPr>
          <w:ilvl w:val="0"/>
          <w:numId w:val="0"/>
        </w:numPr>
      </w:pPr>
    </w:p>
    <w:p w14:paraId="5F1717FB" w14:textId="51AB68A9" w:rsidR="002364EA" w:rsidRDefault="002364EA" w:rsidP="002364EA">
      <w:pPr>
        <w:pStyle w:val="ListBullet"/>
      </w:pPr>
      <w:r>
        <w:t>Aim #1: Build one machine that has multiple snapshots</w:t>
      </w:r>
    </w:p>
    <w:p w14:paraId="6994824A" w14:textId="0CEC4F35" w:rsidR="001273C1" w:rsidRDefault="002364EA">
      <w:pPr>
        <w:pStyle w:val="ListBullet"/>
      </w:pPr>
      <w:r>
        <w:t xml:space="preserve">Aim #2: Each Snapshot is for practicing exploiting a vulnerability or </w:t>
      </w:r>
      <w:r w:rsidR="00604810">
        <w:t>using different ethical hacking tools.</w:t>
      </w:r>
    </w:p>
    <w:p w14:paraId="0034F756" w14:textId="53054944" w:rsidR="00604810" w:rsidRDefault="00604810" w:rsidP="00604810">
      <w:pPr>
        <w:pStyle w:val="ListBullet"/>
      </w:pPr>
      <w:r>
        <w:t>Aim #3: Once you exploit the machine using your tool of choice, your presented with a flag. This indicates your exploit was successful.</w:t>
      </w:r>
    </w:p>
    <w:p w14:paraId="0A05D640" w14:textId="497C815D" w:rsidR="001273C1" w:rsidRDefault="001273C1">
      <w:pPr>
        <w:pStyle w:val="Heading2"/>
      </w:pPr>
    </w:p>
    <w:p w14:paraId="331710B5" w14:textId="77777777" w:rsidR="00735B2A" w:rsidRDefault="00735B2A">
      <w:pPr>
        <w:rPr>
          <w:b/>
          <w:bCs/>
          <w:color w:val="2E74B5" w:themeColor="accent1" w:themeShade="BF"/>
          <w:sz w:val="24"/>
          <w:szCs w:val="24"/>
        </w:rPr>
      </w:pPr>
      <w:r>
        <w:br w:type="page"/>
      </w:r>
    </w:p>
    <w:p w14:paraId="3A973004" w14:textId="65B6DBB1" w:rsidR="001273C1" w:rsidRDefault="00604810">
      <w:pPr>
        <w:pStyle w:val="Heading2"/>
      </w:pPr>
      <w:r>
        <w:lastRenderedPageBreak/>
        <w:t xml:space="preserve">Ideas </w:t>
      </w:r>
    </w:p>
    <w:p w14:paraId="5EAD08E9" w14:textId="77777777" w:rsidR="001273C1" w:rsidRDefault="001273C1">
      <w:pPr>
        <w:pStyle w:val="NoSpacing"/>
      </w:pPr>
    </w:p>
    <w:p w14:paraId="44A17641" w14:textId="4C7F660F" w:rsidR="000E3644" w:rsidRDefault="00604810" w:rsidP="000E3644">
      <w:pPr>
        <w:pStyle w:val="ListBullet"/>
      </w:pPr>
      <w:r>
        <w:t xml:space="preserve">Snapshot #1: </w:t>
      </w:r>
    </w:p>
    <w:p w14:paraId="4E7B317A" w14:textId="59360FAB" w:rsidR="000E3644" w:rsidRDefault="000E3644" w:rsidP="000E3644">
      <w:pPr>
        <w:pStyle w:val="ListBullet"/>
        <w:numPr>
          <w:ilvl w:val="1"/>
          <w:numId w:val="2"/>
        </w:numPr>
      </w:pPr>
      <w:r>
        <w:t>This snapshot will be based around web exploitation.</w:t>
      </w:r>
    </w:p>
    <w:p w14:paraId="298C0A0F" w14:textId="6146408E" w:rsidR="000E3644" w:rsidRPr="000E3644" w:rsidRDefault="000E3644" w:rsidP="000E3644">
      <w:pPr>
        <w:pStyle w:val="ListBullet"/>
        <w:numPr>
          <w:ilvl w:val="1"/>
          <w:numId w:val="2"/>
        </w:numPr>
      </w:pPr>
      <w:r>
        <w:t>Ports 80/tcp and 443/tcp will be open for exploitation.</w:t>
      </w:r>
    </w:p>
    <w:p w14:paraId="6A54E621" w14:textId="46E19F20" w:rsidR="00604810" w:rsidRDefault="000E3644" w:rsidP="00604810">
      <w:pPr>
        <w:pStyle w:val="ListBullet"/>
        <w:numPr>
          <w:ilvl w:val="1"/>
          <w:numId w:val="2"/>
        </w:numPr>
      </w:pPr>
      <w:r>
        <w:t>There will be a web page available with company details</w:t>
      </w:r>
    </w:p>
    <w:p w14:paraId="58A26D2F" w14:textId="13E90D12" w:rsidR="00637587" w:rsidRDefault="00637587" w:rsidP="00637587">
      <w:pPr>
        <w:pStyle w:val="ListBullet"/>
        <w:numPr>
          <w:ilvl w:val="1"/>
          <w:numId w:val="2"/>
        </w:numPr>
      </w:pPr>
      <w:r>
        <w:t>The details will help for some brute force attacks for every snapshot.</w:t>
      </w:r>
    </w:p>
    <w:p w14:paraId="76F16506" w14:textId="37EBDEAC" w:rsidR="000E3644" w:rsidRDefault="000E3644" w:rsidP="000E3644">
      <w:pPr>
        <w:pStyle w:val="ListBullet"/>
        <w:numPr>
          <w:ilvl w:val="2"/>
          <w:numId w:val="2"/>
        </w:numPr>
      </w:pPr>
      <w:r>
        <w:t>Flag 1 will be hidden on site.</w:t>
      </w:r>
    </w:p>
    <w:p w14:paraId="6ECA4486" w14:textId="014F2830" w:rsidR="000E3644" w:rsidRDefault="000E3644" w:rsidP="000E3644">
      <w:pPr>
        <w:pStyle w:val="ListBullet"/>
        <w:numPr>
          <w:ilvl w:val="2"/>
          <w:numId w:val="2"/>
        </w:numPr>
      </w:pPr>
      <w:r>
        <w:t xml:space="preserve">Flag 2 will be in source code or </w:t>
      </w:r>
      <w:proofErr w:type="spellStart"/>
      <w:r>
        <w:t>javascript</w:t>
      </w:r>
      <w:proofErr w:type="spellEnd"/>
      <w:r>
        <w:t xml:space="preserve"> code.</w:t>
      </w:r>
    </w:p>
    <w:p w14:paraId="78EE0635" w14:textId="31AACE1A" w:rsidR="000E3644" w:rsidRDefault="000E3644" w:rsidP="000E3644">
      <w:pPr>
        <w:pStyle w:val="ListBullet"/>
        <w:numPr>
          <w:ilvl w:val="2"/>
          <w:numId w:val="2"/>
        </w:numPr>
      </w:pPr>
      <w:r>
        <w:t>Flag 3 will be on https site.</w:t>
      </w:r>
    </w:p>
    <w:p w14:paraId="0D8634DD" w14:textId="77777777" w:rsidR="00CD2452" w:rsidRDefault="00CD2452" w:rsidP="00CD2452">
      <w:pPr>
        <w:pStyle w:val="ListBullet"/>
        <w:numPr>
          <w:ilvl w:val="0"/>
          <w:numId w:val="0"/>
        </w:numPr>
        <w:ind w:left="432"/>
      </w:pPr>
    </w:p>
    <w:p w14:paraId="23401596" w14:textId="32193EAD" w:rsidR="001273C1" w:rsidRDefault="000E3644" w:rsidP="00CD2452">
      <w:pPr>
        <w:pStyle w:val="ListBullet"/>
      </w:pPr>
      <w:r>
        <w:t xml:space="preserve">Snapshot 2: </w:t>
      </w:r>
      <w:r w:rsidR="00C16778">
        <w:t xml:space="preserve"> </w:t>
      </w:r>
    </w:p>
    <w:p w14:paraId="06DA8416" w14:textId="5AD27189" w:rsidR="00604810" w:rsidRDefault="00604810" w:rsidP="00604810">
      <w:pPr>
        <w:pStyle w:val="ListBullet"/>
        <w:numPr>
          <w:ilvl w:val="1"/>
          <w:numId w:val="2"/>
        </w:numPr>
      </w:pPr>
      <w:r>
        <w:t>Snapshot one will be based around</w:t>
      </w:r>
      <w:r w:rsidR="000E3644">
        <w:t xml:space="preserve"> </w:t>
      </w:r>
      <w:r w:rsidR="00637587">
        <w:t>FTP</w:t>
      </w:r>
      <w:r w:rsidR="000E3644">
        <w:t xml:space="preserve"> exploitation.</w:t>
      </w:r>
    </w:p>
    <w:p w14:paraId="5ABDFDCA" w14:textId="4A9E07F7" w:rsidR="00604810" w:rsidRDefault="00604810" w:rsidP="00604810">
      <w:pPr>
        <w:pStyle w:val="ListBullet"/>
        <w:numPr>
          <w:ilvl w:val="1"/>
          <w:numId w:val="2"/>
        </w:numPr>
      </w:pPr>
      <w:r>
        <w:t>Port</w:t>
      </w:r>
      <w:r w:rsidR="000E3644">
        <w:t xml:space="preserve"> 21/tcp will be open.</w:t>
      </w:r>
    </w:p>
    <w:p w14:paraId="0E62362B" w14:textId="1372CB93" w:rsidR="00637587" w:rsidRDefault="000E3644" w:rsidP="00637587">
      <w:pPr>
        <w:pStyle w:val="ListBullet"/>
        <w:numPr>
          <w:ilvl w:val="2"/>
          <w:numId w:val="2"/>
        </w:numPr>
      </w:pPr>
      <w:r>
        <w:t xml:space="preserve">Flags will be hidden </w:t>
      </w:r>
      <w:r w:rsidR="00637587">
        <w:t>and viewable after different brute forcing attacks, anonymous login.</w:t>
      </w:r>
    </w:p>
    <w:p w14:paraId="616926F2" w14:textId="77777777" w:rsidR="004E525F" w:rsidRDefault="004E525F" w:rsidP="004E525F">
      <w:pPr>
        <w:pStyle w:val="ListBullet"/>
        <w:numPr>
          <w:ilvl w:val="0"/>
          <w:numId w:val="0"/>
        </w:numPr>
        <w:ind w:left="432"/>
      </w:pPr>
    </w:p>
    <w:p w14:paraId="6E49ECAA" w14:textId="33916F0C" w:rsidR="0044292D" w:rsidRDefault="0044292D" w:rsidP="0044292D">
      <w:pPr>
        <w:pStyle w:val="ListBullet"/>
        <w:numPr>
          <w:ilvl w:val="0"/>
          <w:numId w:val="0"/>
        </w:numPr>
        <w:ind w:left="432" w:hanging="288"/>
      </w:pPr>
    </w:p>
    <w:p w14:paraId="6D5DE9B0" w14:textId="77777777" w:rsidR="0044292D" w:rsidRDefault="0044292D" w:rsidP="0044292D">
      <w:pPr>
        <w:pStyle w:val="ListBullet"/>
        <w:numPr>
          <w:ilvl w:val="0"/>
          <w:numId w:val="0"/>
        </w:numPr>
        <w:ind w:left="432" w:hanging="288"/>
      </w:pPr>
    </w:p>
    <w:p w14:paraId="66EBA8A3" w14:textId="5F02176F" w:rsidR="00637587" w:rsidRDefault="00637587" w:rsidP="004E525F">
      <w:pPr>
        <w:pStyle w:val="ListBullet"/>
      </w:pPr>
      <w:r>
        <w:t xml:space="preserve">Snapshot 3:  </w:t>
      </w:r>
    </w:p>
    <w:p w14:paraId="79B15CEA" w14:textId="68DB1FEA" w:rsidR="00637587" w:rsidRDefault="00637587" w:rsidP="00637587">
      <w:pPr>
        <w:pStyle w:val="ListBullet"/>
        <w:numPr>
          <w:ilvl w:val="1"/>
          <w:numId w:val="2"/>
        </w:numPr>
      </w:pPr>
      <w:r>
        <w:t>Snapshot one will be based around SSH exploitation.</w:t>
      </w:r>
    </w:p>
    <w:p w14:paraId="244665D6" w14:textId="382CF63D" w:rsidR="00637587" w:rsidRDefault="00637587" w:rsidP="00637587">
      <w:pPr>
        <w:pStyle w:val="ListBullet"/>
        <w:numPr>
          <w:ilvl w:val="1"/>
          <w:numId w:val="2"/>
        </w:numPr>
      </w:pPr>
      <w:r>
        <w:t>Port 22/tcp will be open.</w:t>
      </w:r>
    </w:p>
    <w:p w14:paraId="2FEF4E5D" w14:textId="2D38BA99" w:rsidR="00DC18EF" w:rsidRDefault="00DC18EF" w:rsidP="00DC18EF">
      <w:pPr>
        <w:pStyle w:val="ListBullet"/>
        <w:numPr>
          <w:ilvl w:val="2"/>
          <w:numId w:val="2"/>
        </w:numPr>
      </w:pPr>
      <w:r>
        <w:t>Flag 1 will be in the banner.</w:t>
      </w:r>
    </w:p>
    <w:p w14:paraId="79693F53" w14:textId="77777777" w:rsidR="004E525F" w:rsidRDefault="004E525F" w:rsidP="004E525F">
      <w:pPr>
        <w:pStyle w:val="ListBullet"/>
        <w:numPr>
          <w:ilvl w:val="2"/>
          <w:numId w:val="2"/>
        </w:numPr>
      </w:pPr>
      <w:r>
        <w:t>Flag 2 is Metasploit version attack.</w:t>
      </w:r>
    </w:p>
    <w:p w14:paraId="6F198C41" w14:textId="1D61E7F6" w:rsidR="00637587" w:rsidRDefault="004E525F" w:rsidP="00735B2A">
      <w:pPr>
        <w:pStyle w:val="ListBullet"/>
        <w:numPr>
          <w:ilvl w:val="2"/>
          <w:numId w:val="2"/>
        </w:numPr>
      </w:pPr>
      <w:r>
        <w:t xml:space="preserve">Flag 3 is the password you receive with a </w:t>
      </w:r>
      <w:proofErr w:type="spellStart"/>
      <w:r>
        <w:t>bruteforce</w:t>
      </w:r>
      <w:proofErr w:type="spellEnd"/>
      <w:r>
        <w:t xml:space="preserve"> attack</w:t>
      </w:r>
    </w:p>
    <w:p w14:paraId="0D7B96AA" w14:textId="77777777" w:rsidR="00735B2A" w:rsidRDefault="00735B2A" w:rsidP="00735B2A">
      <w:pPr>
        <w:pStyle w:val="ListBullet"/>
        <w:numPr>
          <w:ilvl w:val="0"/>
          <w:numId w:val="0"/>
        </w:numPr>
        <w:ind w:left="432"/>
      </w:pPr>
    </w:p>
    <w:p w14:paraId="42268848" w14:textId="500C934B" w:rsidR="00637587" w:rsidRDefault="00637587" w:rsidP="00637587">
      <w:pPr>
        <w:pStyle w:val="ListBullet"/>
      </w:pPr>
      <w:r>
        <w:t xml:space="preserve">Snapshot </w:t>
      </w:r>
      <w:r w:rsidR="004E525F">
        <w:t>4</w:t>
      </w:r>
      <w:r>
        <w:t xml:space="preserve">:  </w:t>
      </w:r>
    </w:p>
    <w:p w14:paraId="5B4716EF" w14:textId="13266B40" w:rsidR="00637587" w:rsidRDefault="004E525F" w:rsidP="00637587">
      <w:pPr>
        <w:pStyle w:val="ListBullet"/>
        <w:numPr>
          <w:ilvl w:val="1"/>
          <w:numId w:val="2"/>
        </w:numPr>
      </w:pPr>
      <w:r>
        <w:t xml:space="preserve">Is based around using burp suite and </w:t>
      </w:r>
      <w:proofErr w:type="spellStart"/>
      <w:r>
        <w:t>wireshark</w:t>
      </w:r>
      <w:proofErr w:type="spellEnd"/>
      <w:r>
        <w:t>.</w:t>
      </w:r>
    </w:p>
    <w:p w14:paraId="5147B46D" w14:textId="2DC008B4" w:rsidR="00637587" w:rsidRDefault="004E525F" w:rsidP="004E525F">
      <w:pPr>
        <w:pStyle w:val="ListBullet"/>
        <w:numPr>
          <w:ilvl w:val="2"/>
          <w:numId w:val="2"/>
        </w:numPr>
      </w:pPr>
      <w:r>
        <w:t xml:space="preserve">Flags will be hidden in </w:t>
      </w:r>
      <w:proofErr w:type="spellStart"/>
      <w:r>
        <w:t>wireshark</w:t>
      </w:r>
      <w:proofErr w:type="spellEnd"/>
      <w:r>
        <w:t xml:space="preserve"> data</w:t>
      </w:r>
    </w:p>
    <w:p w14:paraId="3B1AA068" w14:textId="543189B6" w:rsidR="004E525F" w:rsidRDefault="004E525F" w:rsidP="004E525F">
      <w:pPr>
        <w:pStyle w:val="ListBullet"/>
        <w:numPr>
          <w:ilvl w:val="0"/>
          <w:numId w:val="0"/>
        </w:numPr>
        <w:ind w:left="432" w:hanging="288"/>
      </w:pPr>
    </w:p>
    <w:p w14:paraId="5EBFD649" w14:textId="008C9ED7" w:rsidR="004E525F" w:rsidRDefault="004E525F" w:rsidP="00735B2A">
      <w:pPr>
        <w:pStyle w:val="ListBullet"/>
        <w:numPr>
          <w:ilvl w:val="0"/>
          <w:numId w:val="0"/>
        </w:numPr>
      </w:pPr>
    </w:p>
    <w:p w14:paraId="47FFA04F" w14:textId="58542416" w:rsidR="004E525F" w:rsidRDefault="004E525F" w:rsidP="004E525F">
      <w:pPr>
        <w:pStyle w:val="ListBullet"/>
      </w:pPr>
      <w:r>
        <w:t xml:space="preserve">Snapshot 5:  </w:t>
      </w:r>
    </w:p>
    <w:p w14:paraId="34B5CDBB" w14:textId="0ED794C4" w:rsidR="004E525F" w:rsidRDefault="004E525F" w:rsidP="004E525F">
      <w:pPr>
        <w:pStyle w:val="ListBullet"/>
        <w:numPr>
          <w:ilvl w:val="1"/>
          <w:numId w:val="2"/>
        </w:numPr>
      </w:pPr>
      <w:r>
        <w:t>Is based on udp scanning</w:t>
      </w:r>
    </w:p>
    <w:p w14:paraId="7F72C930" w14:textId="2619F818" w:rsidR="004E525F" w:rsidRDefault="004E525F" w:rsidP="004E525F">
      <w:pPr>
        <w:pStyle w:val="ListBullet"/>
        <w:numPr>
          <w:ilvl w:val="1"/>
          <w:numId w:val="2"/>
        </w:numPr>
      </w:pPr>
      <w:r>
        <w:t>A random udp port will be open.</w:t>
      </w:r>
      <w:r>
        <w:tab/>
      </w:r>
    </w:p>
    <w:p w14:paraId="4D4F6B76" w14:textId="704B7363" w:rsidR="004E525F" w:rsidRDefault="004E525F" w:rsidP="004E525F">
      <w:pPr>
        <w:pStyle w:val="ListBullet"/>
        <w:numPr>
          <w:ilvl w:val="2"/>
          <w:numId w:val="2"/>
        </w:numPr>
      </w:pPr>
      <w:r>
        <w:t xml:space="preserve">Flags will be hidden as ssh passwords </w:t>
      </w:r>
    </w:p>
    <w:p w14:paraId="199687E4" w14:textId="1922A76D" w:rsidR="004E525F" w:rsidRDefault="004E525F" w:rsidP="004E525F">
      <w:pPr>
        <w:pStyle w:val="ListBullet"/>
        <w:numPr>
          <w:ilvl w:val="2"/>
          <w:numId w:val="2"/>
        </w:numPr>
      </w:pPr>
      <w:r>
        <w:t>And hidden on the machine somewhere</w:t>
      </w:r>
    </w:p>
    <w:p w14:paraId="5A55D0C9" w14:textId="3792C9AD" w:rsidR="001273C1" w:rsidRDefault="001273C1" w:rsidP="004E525F">
      <w:pPr>
        <w:pStyle w:val="ListBullet"/>
        <w:numPr>
          <w:ilvl w:val="0"/>
          <w:numId w:val="0"/>
        </w:numPr>
        <w:ind w:left="432" w:hanging="288"/>
      </w:pPr>
    </w:p>
    <w:p w14:paraId="31E4097F" w14:textId="6D6A381F" w:rsidR="004E525F" w:rsidRDefault="004E525F" w:rsidP="004E525F">
      <w:pPr>
        <w:pStyle w:val="ListBullet"/>
      </w:pPr>
      <w:r>
        <w:t xml:space="preserve">Snapshot 6:  </w:t>
      </w:r>
    </w:p>
    <w:p w14:paraId="300B0BB1" w14:textId="4623FDBA" w:rsidR="004E525F" w:rsidRDefault="004E525F" w:rsidP="004E525F">
      <w:pPr>
        <w:pStyle w:val="ListBullet"/>
        <w:numPr>
          <w:ilvl w:val="1"/>
          <w:numId w:val="2"/>
        </w:numPr>
      </w:pPr>
      <w:r>
        <w:t>Is based on using different vulnerability scanners</w:t>
      </w:r>
    </w:p>
    <w:p w14:paraId="6DC996A5" w14:textId="5A112B6B" w:rsidR="004E525F" w:rsidRDefault="004E525F" w:rsidP="004E525F">
      <w:pPr>
        <w:pStyle w:val="ListBullet"/>
        <w:numPr>
          <w:ilvl w:val="2"/>
          <w:numId w:val="2"/>
        </w:numPr>
      </w:pPr>
      <w:r>
        <w:t xml:space="preserve">Flags are hidden in misleading places </w:t>
      </w:r>
    </w:p>
    <w:p w14:paraId="6F52F130" w14:textId="1E94839A" w:rsidR="004E525F" w:rsidRDefault="004E525F" w:rsidP="004E525F">
      <w:pPr>
        <w:pStyle w:val="ListBullet"/>
        <w:numPr>
          <w:ilvl w:val="0"/>
          <w:numId w:val="0"/>
        </w:numPr>
        <w:ind w:left="1800"/>
      </w:pPr>
    </w:p>
    <w:p w14:paraId="3B6FC53A" w14:textId="42B79089" w:rsidR="004E525F" w:rsidRDefault="004E525F" w:rsidP="004E525F">
      <w:pPr>
        <w:pStyle w:val="ListBullet"/>
        <w:numPr>
          <w:ilvl w:val="0"/>
          <w:numId w:val="0"/>
        </w:numPr>
        <w:ind w:left="432" w:hanging="288"/>
      </w:pPr>
    </w:p>
    <w:p w14:paraId="1730AEC4" w14:textId="41AD4442" w:rsidR="004E525F" w:rsidRDefault="004E525F" w:rsidP="004E525F">
      <w:pPr>
        <w:pStyle w:val="ListBullet"/>
        <w:numPr>
          <w:ilvl w:val="0"/>
          <w:numId w:val="0"/>
        </w:numPr>
        <w:ind w:left="432" w:hanging="288"/>
      </w:pPr>
    </w:p>
    <w:p w14:paraId="0B22ABF2" w14:textId="2A6D53DC" w:rsidR="004E525F" w:rsidRDefault="004E525F" w:rsidP="004E525F">
      <w:pPr>
        <w:pStyle w:val="ListBullet"/>
      </w:pPr>
      <w:r>
        <w:lastRenderedPageBreak/>
        <w:t xml:space="preserve">Snapshot 7:  </w:t>
      </w:r>
    </w:p>
    <w:p w14:paraId="4C2B1B09" w14:textId="0C503869" w:rsidR="004E525F" w:rsidRDefault="004E525F" w:rsidP="004E525F">
      <w:pPr>
        <w:pStyle w:val="ListBullet"/>
        <w:numPr>
          <w:ilvl w:val="1"/>
          <w:numId w:val="2"/>
        </w:numPr>
      </w:pPr>
      <w:r>
        <w:t>Is based on breaking hashes.</w:t>
      </w:r>
    </w:p>
    <w:p w14:paraId="2CB903FC" w14:textId="7E9C16B9" w:rsidR="004E525F" w:rsidRDefault="004E525F" w:rsidP="004E525F">
      <w:pPr>
        <w:pStyle w:val="ListBullet"/>
        <w:numPr>
          <w:ilvl w:val="1"/>
          <w:numId w:val="2"/>
        </w:numPr>
      </w:pPr>
      <w:r>
        <w:t xml:space="preserve">You </w:t>
      </w:r>
      <w:proofErr w:type="gramStart"/>
      <w:r>
        <w:t>have to</w:t>
      </w:r>
      <w:proofErr w:type="gramEnd"/>
      <w:r>
        <w:t xml:space="preserve"> break into user 1 to get roots password</w:t>
      </w:r>
    </w:p>
    <w:p w14:paraId="4520C605" w14:textId="19D22384" w:rsidR="004E525F" w:rsidRDefault="004E525F" w:rsidP="004E525F">
      <w:pPr>
        <w:pStyle w:val="ListBullet"/>
        <w:numPr>
          <w:ilvl w:val="1"/>
          <w:numId w:val="2"/>
        </w:numPr>
      </w:pPr>
      <w:r>
        <w:t>And user 2 contains roots username.</w:t>
      </w:r>
    </w:p>
    <w:p w14:paraId="2DA93F65" w14:textId="7FC95716" w:rsidR="004E525F" w:rsidRDefault="004E525F" w:rsidP="004E525F">
      <w:pPr>
        <w:pStyle w:val="ListBullet"/>
        <w:numPr>
          <w:ilvl w:val="2"/>
          <w:numId w:val="2"/>
        </w:numPr>
      </w:pPr>
      <w:r>
        <w:t>Flags when you enter root will be ciphered</w:t>
      </w:r>
    </w:p>
    <w:p w14:paraId="2F207484" w14:textId="77777777" w:rsidR="004E525F" w:rsidRDefault="004E525F" w:rsidP="004E525F">
      <w:pPr>
        <w:pStyle w:val="ListBullet"/>
        <w:numPr>
          <w:ilvl w:val="0"/>
          <w:numId w:val="0"/>
        </w:numPr>
        <w:ind w:left="432" w:hanging="288"/>
      </w:pPr>
    </w:p>
    <w:p w14:paraId="56D380CA" w14:textId="77777777" w:rsidR="00CD2452" w:rsidRDefault="00CD2452" w:rsidP="00CD2452">
      <w:pPr>
        <w:pStyle w:val="ListBullet"/>
        <w:numPr>
          <w:ilvl w:val="0"/>
          <w:numId w:val="0"/>
        </w:numPr>
        <w:ind w:left="432"/>
      </w:pPr>
    </w:p>
    <w:p w14:paraId="154FCFD0" w14:textId="2AB40293" w:rsidR="004E525F" w:rsidRDefault="004E525F" w:rsidP="004E525F">
      <w:pPr>
        <w:pStyle w:val="ListBullet"/>
      </w:pPr>
      <w:r>
        <w:t xml:space="preserve">Snapshot 8:  </w:t>
      </w:r>
    </w:p>
    <w:p w14:paraId="6A03E7CA" w14:textId="6781D15B" w:rsidR="004E525F" w:rsidRDefault="004E525F" w:rsidP="004E525F">
      <w:pPr>
        <w:pStyle w:val="ListBullet"/>
        <w:numPr>
          <w:ilvl w:val="1"/>
          <w:numId w:val="2"/>
        </w:numPr>
      </w:pPr>
      <w:r>
        <w:t>Is based on gaining a reverse shell.</w:t>
      </w:r>
    </w:p>
    <w:p w14:paraId="7A497B34" w14:textId="0FDF9134" w:rsidR="004E525F" w:rsidRDefault="0044292D" w:rsidP="0044292D">
      <w:pPr>
        <w:pStyle w:val="ListBullet"/>
        <w:numPr>
          <w:ilvl w:val="2"/>
          <w:numId w:val="2"/>
        </w:numPr>
      </w:pPr>
      <w:r>
        <w:t>Flags are hidden everywhere.</w:t>
      </w:r>
    </w:p>
    <w:p w14:paraId="0ED22E4B" w14:textId="04C84201" w:rsidR="0044292D" w:rsidRDefault="0044292D" w:rsidP="0044292D">
      <w:pPr>
        <w:pStyle w:val="ListBullet"/>
        <w:numPr>
          <w:ilvl w:val="2"/>
          <w:numId w:val="2"/>
        </w:numPr>
      </w:pPr>
      <w:r>
        <w:t>All flags are a section of a flag to make one flag</w:t>
      </w:r>
    </w:p>
    <w:p w14:paraId="0EC63738" w14:textId="65410D7F" w:rsidR="004E525F" w:rsidRDefault="004E525F" w:rsidP="004E525F">
      <w:pPr>
        <w:pStyle w:val="ListBullet"/>
        <w:numPr>
          <w:ilvl w:val="0"/>
          <w:numId w:val="0"/>
        </w:numPr>
        <w:ind w:left="432" w:hanging="288"/>
      </w:pPr>
    </w:p>
    <w:p w14:paraId="09282F9A" w14:textId="77777777" w:rsidR="00735B2A" w:rsidRDefault="00735B2A" w:rsidP="00735B2A">
      <w:pPr>
        <w:pStyle w:val="ListBullet"/>
        <w:numPr>
          <w:ilvl w:val="0"/>
          <w:numId w:val="0"/>
        </w:numPr>
        <w:ind w:left="432"/>
      </w:pPr>
    </w:p>
    <w:p w14:paraId="0BAFBD26" w14:textId="0D58224A" w:rsidR="004E525F" w:rsidRDefault="004E525F" w:rsidP="0044292D">
      <w:pPr>
        <w:pStyle w:val="ListBullet"/>
      </w:pPr>
      <w:r>
        <w:t>Snapshot 9:</w:t>
      </w:r>
    </w:p>
    <w:p w14:paraId="00F04984" w14:textId="002C450E" w:rsidR="0044292D" w:rsidRDefault="0044292D" w:rsidP="0044292D">
      <w:pPr>
        <w:pStyle w:val="ListBullet"/>
        <w:numPr>
          <w:ilvl w:val="1"/>
          <w:numId w:val="2"/>
        </w:numPr>
      </w:pPr>
      <w:r>
        <w:t>Is based on firewall exploitation.</w:t>
      </w:r>
    </w:p>
    <w:p w14:paraId="3D61E0B6" w14:textId="296DD676" w:rsidR="0044292D" w:rsidRDefault="0044292D" w:rsidP="0044292D">
      <w:pPr>
        <w:pStyle w:val="ListBullet"/>
        <w:numPr>
          <w:ilvl w:val="2"/>
          <w:numId w:val="2"/>
        </w:numPr>
      </w:pPr>
      <w:r>
        <w:t>Get passed the firewall to gain access and retrieve flags</w:t>
      </w:r>
    </w:p>
    <w:p w14:paraId="59179DAD" w14:textId="7A08E15E" w:rsidR="004E525F" w:rsidRDefault="004E525F" w:rsidP="004E525F">
      <w:pPr>
        <w:pStyle w:val="ListBullet"/>
        <w:numPr>
          <w:ilvl w:val="0"/>
          <w:numId w:val="0"/>
        </w:numPr>
        <w:ind w:left="432" w:hanging="288"/>
      </w:pPr>
    </w:p>
    <w:p w14:paraId="10AF21A6" w14:textId="77777777" w:rsidR="0044292D" w:rsidRDefault="0044292D" w:rsidP="0044292D">
      <w:pPr>
        <w:pStyle w:val="ListBullet"/>
        <w:numPr>
          <w:ilvl w:val="0"/>
          <w:numId w:val="0"/>
        </w:numPr>
        <w:ind w:left="432"/>
      </w:pPr>
    </w:p>
    <w:p w14:paraId="41BAC617" w14:textId="7BC005E5" w:rsidR="004E525F" w:rsidRDefault="004E525F" w:rsidP="0044292D">
      <w:pPr>
        <w:pStyle w:val="ListBullet"/>
      </w:pPr>
      <w:r>
        <w:t>Snapshot 10</w:t>
      </w:r>
      <w:r w:rsidR="0044292D">
        <w:t>:</w:t>
      </w:r>
    </w:p>
    <w:p w14:paraId="227C4D6B" w14:textId="7C84EC27" w:rsidR="0044292D" w:rsidRDefault="0044292D" w:rsidP="0044292D">
      <w:pPr>
        <w:pStyle w:val="ListBullet"/>
        <w:numPr>
          <w:ilvl w:val="1"/>
          <w:numId w:val="2"/>
        </w:numPr>
      </w:pPr>
      <w:bookmarkStart w:id="0" w:name="_GoBack"/>
      <w:bookmarkEnd w:id="0"/>
      <w:r>
        <w:t xml:space="preserve">This will be the hardest snapshot and contains elements of </w:t>
      </w:r>
      <w:proofErr w:type="gramStart"/>
      <w:r>
        <w:t>all of</w:t>
      </w:r>
      <w:proofErr w:type="gramEnd"/>
      <w:r>
        <w:t xml:space="preserve"> the previous snapshots</w:t>
      </w:r>
    </w:p>
    <w:sectPr w:rsidR="0044292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C7E98" w14:textId="77777777" w:rsidR="00410F58" w:rsidRDefault="00410F58">
      <w:pPr>
        <w:spacing w:after="0" w:line="240" w:lineRule="auto"/>
      </w:pPr>
      <w:r>
        <w:separator/>
      </w:r>
    </w:p>
  </w:endnote>
  <w:endnote w:type="continuationSeparator" w:id="0">
    <w:p w14:paraId="7A1CF141" w14:textId="77777777" w:rsidR="00410F58" w:rsidRDefault="00410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0A851" w14:textId="77777777" w:rsidR="004E525F" w:rsidRDefault="004E525F"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FDDFD" w14:textId="77777777" w:rsidR="00410F58" w:rsidRDefault="00410F58">
      <w:pPr>
        <w:spacing w:after="0" w:line="240" w:lineRule="auto"/>
      </w:pPr>
      <w:r>
        <w:separator/>
      </w:r>
    </w:p>
  </w:footnote>
  <w:footnote w:type="continuationSeparator" w:id="0">
    <w:p w14:paraId="6957F15A" w14:textId="77777777" w:rsidR="00410F58" w:rsidRDefault="00410F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D500FA6"/>
    <w:multiLevelType w:val="hybridMultilevel"/>
    <w:tmpl w:val="3288E9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1"/>
  </w:num>
  <w:num w:numId="3">
    <w:abstractNumId w:val="11"/>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62"/>
    <w:rsid w:val="000322BF"/>
    <w:rsid w:val="000C6A97"/>
    <w:rsid w:val="000E3644"/>
    <w:rsid w:val="000E697B"/>
    <w:rsid w:val="00117948"/>
    <w:rsid w:val="001238BC"/>
    <w:rsid w:val="001273C1"/>
    <w:rsid w:val="002129B0"/>
    <w:rsid w:val="002364EA"/>
    <w:rsid w:val="00295C0C"/>
    <w:rsid w:val="002A04F7"/>
    <w:rsid w:val="002E52EE"/>
    <w:rsid w:val="003262F3"/>
    <w:rsid w:val="00346FDE"/>
    <w:rsid w:val="003553F6"/>
    <w:rsid w:val="00386778"/>
    <w:rsid w:val="00410F58"/>
    <w:rsid w:val="0044292D"/>
    <w:rsid w:val="00444D49"/>
    <w:rsid w:val="004B5850"/>
    <w:rsid w:val="004E5035"/>
    <w:rsid w:val="004E525F"/>
    <w:rsid w:val="004F5C8E"/>
    <w:rsid w:val="00517215"/>
    <w:rsid w:val="00545041"/>
    <w:rsid w:val="00590B0E"/>
    <w:rsid w:val="00604810"/>
    <w:rsid w:val="00637587"/>
    <w:rsid w:val="006C5ECB"/>
    <w:rsid w:val="0071603F"/>
    <w:rsid w:val="00735B2A"/>
    <w:rsid w:val="00741991"/>
    <w:rsid w:val="0076017A"/>
    <w:rsid w:val="00805667"/>
    <w:rsid w:val="0088175F"/>
    <w:rsid w:val="008961F2"/>
    <w:rsid w:val="008F0E66"/>
    <w:rsid w:val="008F4E62"/>
    <w:rsid w:val="00987BCC"/>
    <w:rsid w:val="009A3E0F"/>
    <w:rsid w:val="009B5D53"/>
    <w:rsid w:val="009E2462"/>
    <w:rsid w:val="00A250D1"/>
    <w:rsid w:val="00A97CC8"/>
    <w:rsid w:val="00AA4E06"/>
    <w:rsid w:val="00AA528E"/>
    <w:rsid w:val="00AB131D"/>
    <w:rsid w:val="00AF452C"/>
    <w:rsid w:val="00B0209E"/>
    <w:rsid w:val="00B13AE2"/>
    <w:rsid w:val="00BC617C"/>
    <w:rsid w:val="00BE3CD6"/>
    <w:rsid w:val="00C16778"/>
    <w:rsid w:val="00CC4E29"/>
    <w:rsid w:val="00CC612B"/>
    <w:rsid w:val="00CD2452"/>
    <w:rsid w:val="00D31D4F"/>
    <w:rsid w:val="00DC18EF"/>
    <w:rsid w:val="00DD3056"/>
    <w:rsid w:val="00E05334"/>
    <w:rsid w:val="00EA06FB"/>
    <w:rsid w:val="00F42EAE"/>
    <w:rsid w:val="00F535B0"/>
    <w:rsid w:val="00F9769D"/>
    <w:rsid w:val="00FA0883"/>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BC6E3"/>
  <w15:chartTrackingRefBased/>
  <w15:docId w15:val="{E6A37E4F-FFA1-4638-9ECD-7FF802D35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ListParagraph">
    <w:name w:val="List Paragraph"/>
    <w:basedOn w:val="Normal"/>
    <w:uiPriority w:val="34"/>
    <w:qFormat/>
    <w:rsid w:val="004E525F"/>
    <w:pPr>
      <w:spacing w:after="160" w:line="259" w:lineRule="auto"/>
      <w:ind w:left="720"/>
      <w:contextualSpacing/>
    </w:pPr>
    <w:rPr>
      <w:rFonts w:eastAsiaTheme="minorEastAsia"/>
      <w:color w:val="auto"/>
      <w:sz w:val="22"/>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de5\AppData\Local\Packages\Microsoft.Office.Desktop_8wekyb3d8bbwe\LocalCache\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09D964D6C9E42ECAC81C4AAADF82BF2"/>
        <w:category>
          <w:name w:val="General"/>
          <w:gallery w:val="placeholder"/>
        </w:category>
        <w:types>
          <w:type w:val="bbPlcHdr"/>
        </w:types>
        <w:behaviors>
          <w:behavior w:val="content"/>
        </w:behaviors>
        <w:guid w:val="{888B0500-A745-4313-8B67-DBFE2DA144AC}"/>
      </w:docPartPr>
      <w:docPartBody>
        <w:p w:rsidR="004C427D" w:rsidRDefault="002C732D">
          <w:pPr>
            <w:pStyle w:val="B09D964D6C9E42ECAC81C4AAADF82BF2"/>
          </w:pPr>
          <w:r>
            <w:t>Your Company</w:t>
          </w:r>
        </w:p>
      </w:docPartBody>
    </w:docPart>
    <w:docPart>
      <w:docPartPr>
        <w:name w:val="A560797189734FE69EFDB299C124FD23"/>
        <w:category>
          <w:name w:val="General"/>
          <w:gallery w:val="placeholder"/>
        </w:category>
        <w:types>
          <w:type w:val="bbPlcHdr"/>
        </w:types>
        <w:behaviors>
          <w:behavior w:val="content"/>
        </w:behaviors>
        <w:guid w:val="{ECA0D93C-CA9F-4ED5-8C6C-F021F085B504}"/>
      </w:docPartPr>
      <w:docPartBody>
        <w:p w:rsidR="004C427D" w:rsidRDefault="002C732D">
          <w:pPr>
            <w:pStyle w:val="A560797189734FE69EFDB299C124FD23"/>
          </w:pPr>
          <w:r>
            <w:t>Overview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2B5"/>
    <w:rsid w:val="002C732D"/>
    <w:rsid w:val="004C427D"/>
    <w:rsid w:val="005F5FEE"/>
    <w:rsid w:val="009D7BF6"/>
    <w:rsid w:val="00F362B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9D964D6C9E42ECAC81C4AAADF82BF2">
    <w:name w:val="B09D964D6C9E42ECAC81C4AAADF82BF2"/>
  </w:style>
  <w:style w:type="paragraph" w:customStyle="1" w:styleId="B679024F642448AEAE56C4B18EE6674D">
    <w:name w:val="B679024F642448AEAE56C4B18EE6674D"/>
  </w:style>
  <w:style w:type="paragraph" w:customStyle="1" w:styleId="F0665A497E06439FA580ACA16700E779">
    <w:name w:val="F0665A497E06439FA580ACA16700E779"/>
  </w:style>
  <w:style w:type="paragraph" w:customStyle="1" w:styleId="B75DCCABDDAA4D38849D15EC94C2713E">
    <w:name w:val="B75DCCABDDAA4D38849D15EC94C2713E"/>
  </w:style>
  <w:style w:type="paragraph" w:customStyle="1" w:styleId="TipText">
    <w:name w:val="Tip Text"/>
    <w:basedOn w:val="Normal"/>
    <w:uiPriority w:val="99"/>
    <w:pPr>
      <w:spacing w:line="264" w:lineRule="auto"/>
      <w:ind w:right="576"/>
    </w:pPr>
    <w:rPr>
      <w:rFonts w:eastAsiaTheme="minorHAnsi"/>
      <w:i/>
      <w:iCs/>
      <w:color w:val="595959" w:themeColor="text1" w:themeTint="A6"/>
      <w:sz w:val="16"/>
      <w:szCs w:val="16"/>
      <w:lang w:val="en-US" w:eastAsia="ja-JP"/>
    </w:rPr>
  </w:style>
  <w:style w:type="paragraph" w:customStyle="1" w:styleId="545C0831E8044D4CB6EBB3E5AE0CE4A2">
    <w:name w:val="545C0831E8044D4CB6EBB3E5AE0CE4A2"/>
  </w:style>
  <w:style w:type="paragraph" w:customStyle="1" w:styleId="D7E489D271424DD7B5B7D69860CB3F92">
    <w:name w:val="D7E489D271424DD7B5B7D69860CB3F92"/>
  </w:style>
  <w:style w:type="paragraph" w:customStyle="1" w:styleId="A560797189734FE69EFDB299C124FD23">
    <w:name w:val="A560797189734FE69EFDB299C124FD23"/>
  </w:style>
  <w:style w:type="paragraph" w:customStyle="1" w:styleId="9D31080BF838476E982B767C0CB3DEBB">
    <w:name w:val="9D31080BF838476E982B767C0CB3DEBB"/>
  </w:style>
  <w:style w:type="character" w:styleId="PlaceholderText">
    <w:name w:val="Placeholder Text"/>
    <w:basedOn w:val="DefaultParagraphFont"/>
    <w:uiPriority w:val="99"/>
    <w:semiHidden/>
    <w:rPr>
      <w:color w:val="595959" w:themeColor="text1" w:themeTint="A6"/>
    </w:rPr>
  </w:style>
  <w:style w:type="paragraph" w:customStyle="1" w:styleId="C3131E642864419981EA70120AC9B679">
    <w:name w:val="C3131E642864419981EA70120AC9B679"/>
  </w:style>
  <w:style w:type="paragraph" w:customStyle="1" w:styleId="B4A85F15D2314C768AF6B693CD4EC57E">
    <w:name w:val="B4A85F15D2314C768AF6B693CD4EC57E"/>
  </w:style>
  <w:style w:type="paragraph" w:customStyle="1" w:styleId="0BE679217E7C4CF788ADE834D34946B1">
    <w:name w:val="0BE679217E7C4CF788ADE834D34946B1"/>
  </w:style>
  <w:style w:type="paragraph" w:customStyle="1" w:styleId="1E1127C3B2C148FD94FB42BEE3E2C53C">
    <w:name w:val="1E1127C3B2C148FD94FB42BEE3E2C53C"/>
  </w:style>
  <w:style w:type="paragraph" w:customStyle="1" w:styleId="05B1F484E2B24B84B9239928112959F6">
    <w:name w:val="05B1F484E2B24B84B9239928112959F6"/>
  </w:style>
  <w:style w:type="paragraph" w:customStyle="1" w:styleId="459A144DF6DD4E788987317395848FAB">
    <w:name w:val="459A144DF6DD4E788987317395848FAB"/>
  </w:style>
  <w:style w:type="paragraph" w:customStyle="1" w:styleId="B6FB72082F47409D8ECA0A25D457346A">
    <w:name w:val="B6FB72082F47409D8ECA0A25D457346A"/>
  </w:style>
  <w:style w:type="paragraph" w:customStyle="1" w:styleId="31A8B2581E9D42E798D6D981E8ACB4C9">
    <w:name w:val="31A8B2581E9D42E798D6D981E8ACB4C9"/>
  </w:style>
  <w:style w:type="paragraph" w:customStyle="1" w:styleId="AC7FA3BA255B4CB6905E7487CE2F09AD">
    <w:name w:val="AC7FA3BA255B4CB6905E7487CE2F09AD"/>
  </w:style>
  <w:style w:type="paragraph" w:customStyle="1" w:styleId="F38973D66FC34BFA8B1ECFF1871267D0">
    <w:name w:val="F38973D66FC34BFA8B1ECFF1871267D0"/>
  </w:style>
  <w:style w:type="paragraph" w:customStyle="1" w:styleId="4763E02FC2084B7B9F9E136808C2937A">
    <w:name w:val="4763E02FC2084B7B9F9E136808C2937A"/>
  </w:style>
  <w:style w:type="paragraph" w:customStyle="1" w:styleId="0DCF26C6FA534E33B09A62AE31665CA7">
    <w:name w:val="0DCF26C6FA534E33B09A62AE31665CA7"/>
  </w:style>
  <w:style w:type="paragraph" w:customStyle="1" w:styleId="424257E7B48A4AA2BB45349CD066712E">
    <w:name w:val="424257E7B48A4AA2BB45349CD066712E"/>
  </w:style>
  <w:style w:type="paragraph" w:customStyle="1" w:styleId="0A4152B09F97456BB6B03837911A8BD0">
    <w:name w:val="0A4152B09F97456BB6B03837911A8BD0"/>
  </w:style>
  <w:style w:type="paragraph" w:customStyle="1" w:styleId="6EB4CE2E8E3B4C1F87E66AABEDEC1129">
    <w:name w:val="6EB4CE2E8E3B4C1F87E66AABEDEC1129"/>
  </w:style>
  <w:style w:type="paragraph" w:customStyle="1" w:styleId="02F0B09432B64CEB9E15BD145AEDA3AB">
    <w:name w:val="02F0B09432B64CEB9E15BD145AEDA3AB"/>
  </w:style>
  <w:style w:type="paragraph" w:customStyle="1" w:styleId="29DCAE681F534AF39F6A43DDE02D715C">
    <w:name w:val="29DCAE681F534AF39F6A43DDE02D715C"/>
  </w:style>
  <w:style w:type="paragraph" w:customStyle="1" w:styleId="6E64F6CE01C442FA934A53515C8CEC88">
    <w:name w:val="6E64F6CE01C442FA934A53515C8CEC88"/>
  </w:style>
  <w:style w:type="paragraph" w:customStyle="1" w:styleId="2C25A30869244644A2807ECB779DA16A">
    <w:name w:val="2C25A30869244644A2807ECB779DA16A"/>
  </w:style>
  <w:style w:type="paragraph" w:customStyle="1" w:styleId="5AC1DCB0B2E043CE86B8CF3C53308CA4">
    <w:name w:val="5AC1DCB0B2E043CE86B8CF3C53308CA4"/>
  </w:style>
  <w:style w:type="paragraph" w:customStyle="1" w:styleId="81D6CB715C5F4735A56CEC37327EE0EE">
    <w:name w:val="81D6CB715C5F4735A56CEC37327EE0EE"/>
  </w:style>
  <w:style w:type="paragraph" w:customStyle="1" w:styleId="2E100227E9C446878F9378F40EC270DF">
    <w:name w:val="2E100227E9C446878F9378F40EC270DF"/>
  </w:style>
  <w:style w:type="paragraph" w:customStyle="1" w:styleId="83968F4E9557429297A3F3F3E033E39A">
    <w:name w:val="83968F4E9557429297A3F3F3E033E39A"/>
  </w:style>
  <w:style w:type="paragraph" w:customStyle="1" w:styleId="EAF9A3256F0D4B53A67ACB3B98987F70">
    <w:name w:val="EAF9A3256F0D4B53A67ACB3B98987F70"/>
  </w:style>
  <w:style w:type="paragraph" w:customStyle="1" w:styleId="7BCABAB3AEB241FFBC8519075B24D75F">
    <w:name w:val="7BCABAB3AEB241FFBC8519075B24D75F"/>
  </w:style>
  <w:style w:type="paragraph" w:customStyle="1" w:styleId="9D1A52E1A440469AAC2B39D81FFB6BDE">
    <w:name w:val="9D1A52E1A440469AAC2B39D81FFB6BDE"/>
  </w:style>
  <w:style w:type="paragraph" w:customStyle="1" w:styleId="78FAE0E4E8194E5D9B94B6915A2D8B2F">
    <w:name w:val="78FAE0E4E8194E5D9B94B6915A2D8B2F"/>
  </w:style>
  <w:style w:type="paragraph" w:customStyle="1" w:styleId="8DBA084E3C434DA3B76AA49EA6DEFECE">
    <w:name w:val="8DBA084E3C434DA3B76AA49EA6DEFECE"/>
  </w:style>
  <w:style w:type="paragraph" w:customStyle="1" w:styleId="E490102C52F0422B9EC2F3BBAD8372E6">
    <w:name w:val="E490102C52F0422B9EC2F3BBAD8372E6"/>
  </w:style>
  <w:style w:type="paragraph" w:customStyle="1" w:styleId="0A133D00E3B141F1AB7E952F4F99BB9A">
    <w:name w:val="0A133D00E3B141F1AB7E952F4F99BB9A"/>
  </w:style>
  <w:style w:type="paragraph" w:customStyle="1" w:styleId="A7A578F1848045CF9C7815C2EEE12592">
    <w:name w:val="A7A578F1848045CF9C7815C2EEE12592"/>
  </w:style>
  <w:style w:type="paragraph" w:customStyle="1" w:styleId="34316736210C4BEABCFDED7152B70C03">
    <w:name w:val="34316736210C4BEABCFDED7152B70C03"/>
  </w:style>
  <w:style w:type="paragraph" w:customStyle="1" w:styleId="8831AD28BE9044479495866ECDD6D184">
    <w:name w:val="8831AD28BE9044479495866ECDD6D184"/>
  </w:style>
  <w:style w:type="paragraph" w:customStyle="1" w:styleId="7A411AE3E5E441E3BDDA8928847E2C93">
    <w:name w:val="7A411AE3E5E441E3BDDA8928847E2C93"/>
  </w:style>
  <w:style w:type="paragraph" w:customStyle="1" w:styleId="B590B64AA9244B439526202614BC05DE">
    <w:name w:val="B590B64AA9244B439526202614BC05DE"/>
  </w:style>
  <w:style w:type="paragraph" w:customStyle="1" w:styleId="C2634CF6890C43F88214869274658C47">
    <w:name w:val="C2634CF6890C43F88214869274658C47"/>
  </w:style>
  <w:style w:type="paragraph" w:customStyle="1" w:styleId="FDADDC73494E42F38131D505F3CF300A">
    <w:name w:val="FDADDC73494E42F38131D505F3CF300A"/>
  </w:style>
  <w:style w:type="paragraph" w:customStyle="1" w:styleId="7ABC261B5F6748F7A3194D7DF5D1F1B6">
    <w:name w:val="7ABC261B5F6748F7A3194D7DF5D1F1B6"/>
  </w:style>
  <w:style w:type="paragraph" w:customStyle="1" w:styleId="0438ED033EC7439C9378C1E488C37436">
    <w:name w:val="0438ED033EC7439C9378C1E488C37436"/>
  </w:style>
  <w:style w:type="paragraph" w:customStyle="1" w:styleId="493843F2224D40B9BD985D260ACDED97">
    <w:name w:val="493843F2224D40B9BD985D260ACDED97"/>
  </w:style>
  <w:style w:type="paragraph" w:customStyle="1" w:styleId="E8D2AEDCEAA54E4183408191D476995B">
    <w:name w:val="E8D2AEDCEAA54E4183408191D476995B"/>
  </w:style>
  <w:style w:type="paragraph" w:customStyle="1" w:styleId="F7464B09735946479FAC08E4882FC6A5">
    <w:name w:val="F7464B09735946479FAC08E4882FC6A5"/>
  </w:style>
  <w:style w:type="paragraph" w:customStyle="1" w:styleId="ABD0F965132D49EB8FD3A211E81F4AA0">
    <w:name w:val="ABD0F965132D49EB8FD3A211E81F4AA0"/>
  </w:style>
  <w:style w:type="paragraph" w:customStyle="1" w:styleId="7041BFFFEBF747E4B776D26D66BD46F0">
    <w:name w:val="7041BFFFEBF747E4B776D26D66BD46F0"/>
  </w:style>
  <w:style w:type="paragraph" w:customStyle="1" w:styleId="55103CC7158446FD9975984BDBE029D8">
    <w:name w:val="55103CC7158446FD9975984BDBE029D8"/>
  </w:style>
  <w:style w:type="paragraph" w:customStyle="1" w:styleId="99940DA2CCD8493CBEAD5428A2E8622A">
    <w:name w:val="99940DA2CCD8493CBEAD5428A2E8622A"/>
  </w:style>
  <w:style w:type="paragraph" w:customStyle="1" w:styleId="B5DC606823E84320B213BE61EEDDC9A4">
    <w:name w:val="B5DC606823E84320B213BE61EEDDC9A4"/>
  </w:style>
  <w:style w:type="paragraph" w:customStyle="1" w:styleId="7E348B8556B7408BAD1C6C29F067DCA8">
    <w:name w:val="7E348B8556B7408BAD1C6C29F067DCA8"/>
  </w:style>
  <w:style w:type="paragraph" w:customStyle="1" w:styleId="DFB76FA05F994FA6A1FF48963AC0F718">
    <w:name w:val="DFB76FA05F994FA6A1FF48963AC0F718"/>
  </w:style>
  <w:style w:type="paragraph" w:customStyle="1" w:styleId="A68A2D740EB34FDEA6C2917E03AC84BF">
    <w:name w:val="A68A2D740EB34FDEA6C2917E03AC84BF"/>
  </w:style>
  <w:style w:type="paragraph" w:customStyle="1" w:styleId="B7D3B1794D194301AD23F828E9CF12C1">
    <w:name w:val="B7D3B1794D194301AD23F828E9CF12C1"/>
  </w:style>
  <w:style w:type="paragraph" w:customStyle="1" w:styleId="5F3D8146423340F39F2BCD669A6B660F">
    <w:name w:val="5F3D8146423340F39F2BCD669A6B660F"/>
  </w:style>
  <w:style w:type="paragraph" w:customStyle="1" w:styleId="210D2AFFCB1B4AA1AE5E7384656CADA5">
    <w:name w:val="210D2AFFCB1B4AA1AE5E7384656CADA5"/>
  </w:style>
  <w:style w:type="paragraph" w:customStyle="1" w:styleId="A4B7562B0D2E487DAD7D2C42A2A81D96">
    <w:name w:val="A4B7562B0D2E487DAD7D2C42A2A81D96"/>
  </w:style>
  <w:style w:type="paragraph" w:customStyle="1" w:styleId="925603731B31498B8233E0BAB33C8480">
    <w:name w:val="925603731B31498B8233E0BAB33C8480"/>
  </w:style>
  <w:style w:type="paragraph" w:customStyle="1" w:styleId="A414882FD5724F2A835B9DA8F9E2AB94">
    <w:name w:val="A414882FD5724F2A835B9DA8F9E2AB94"/>
  </w:style>
  <w:style w:type="paragraph" w:customStyle="1" w:styleId="79D76ED87A4649DD9297DB05A504C88C">
    <w:name w:val="79D76ED87A4649DD9297DB05A504C88C"/>
  </w:style>
  <w:style w:type="paragraph" w:customStyle="1" w:styleId="62B61B9D5926495984FFA3AA8A0AF9B4">
    <w:name w:val="62B61B9D5926495984FFA3AA8A0AF9B4"/>
  </w:style>
  <w:style w:type="paragraph" w:customStyle="1" w:styleId="B94C4BD5B8E749F0BDCF066E8F0A049B">
    <w:name w:val="B94C4BD5B8E749F0BDCF066E8F0A049B"/>
  </w:style>
  <w:style w:type="paragraph" w:customStyle="1" w:styleId="E756553EBFB143E6817AE0804BDA92AF">
    <w:name w:val="E756553EBFB143E6817AE0804BDA92AF"/>
  </w:style>
  <w:style w:type="paragraph" w:customStyle="1" w:styleId="AAA69E3EA2B547D3AB1EBAB8AD2AE21F">
    <w:name w:val="AAA69E3EA2B547D3AB1EBAB8AD2AE21F"/>
  </w:style>
  <w:style w:type="paragraph" w:customStyle="1" w:styleId="6D644AB86E1948DCAA52191673CF3565">
    <w:name w:val="6D644AB86E1948DCAA52191673CF3565"/>
  </w:style>
  <w:style w:type="paragraph" w:customStyle="1" w:styleId="DDF87A6C44234111B995AC1EB9CB4F25">
    <w:name w:val="DDF87A6C44234111B995AC1EB9CB4F25"/>
  </w:style>
  <w:style w:type="paragraph" w:customStyle="1" w:styleId="3B2CF1D08D8542C993B604ADB96ABF2A">
    <w:name w:val="3B2CF1D08D8542C993B604ADB96ABF2A"/>
  </w:style>
  <w:style w:type="paragraph" w:customStyle="1" w:styleId="908472183C6D410E88F6A6C7DA27B3CC">
    <w:name w:val="908472183C6D410E88F6A6C7DA27B3CC"/>
  </w:style>
  <w:style w:type="paragraph" w:customStyle="1" w:styleId="C971AE0A8F1647B792F44268D375758B">
    <w:name w:val="C971AE0A8F1647B792F44268D375758B"/>
  </w:style>
  <w:style w:type="paragraph" w:customStyle="1" w:styleId="E304249CC4024DC58F2B9E221FA5792D">
    <w:name w:val="E304249CC4024DC58F2B9E221FA5792D"/>
  </w:style>
  <w:style w:type="paragraph" w:customStyle="1" w:styleId="2743C4FDC85D4D358D7EE8A644BE348B">
    <w:name w:val="2743C4FDC85D4D358D7EE8A644BE348B"/>
  </w:style>
  <w:style w:type="paragraph" w:customStyle="1" w:styleId="286B2CF7D01B4A80AA03A720801AFE32">
    <w:name w:val="286B2CF7D01B4A80AA03A720801AFE32"/>
  </w:style>
  <w:style w:type="paragraph" w:customStyle="1" w:styleId="09BDAF30CA0A46749D509463A2310ED5">
    <w:name w:val="09BDAF30CA0A46749D509463A2310ED5"/>
  </w:style>
  <w:style w:type="paragraph" w:customStyle="1" w:styleId="24A50C1D69A74399853F535C896B0FBE">
    <w:name w:val="24A50C1D69A74399853F535C896B0FBE"/>
  </w:style>
  <w:style w:type="paragraph" w:customStyle="1" w:styleId="2D4D18A1182749CF97FBACC402CD2C4C">
    <w:name w:val="2D4D18A1182749CF97FBACC402CD2C4C"/>
  </w:style>
  <w:style w:type="paragraph" w:customStyle="1" w:styleId="BCFAE71D758C4F5C919A1112606C3CB4">
    <w:name w:val="BCFAE71D758C4F5C919A1112606C3CB4"/>
  </w:style>
  <w:style w:type="paragraph" w:customStyle="1" w:styleId="995CAA6BA14945A694D571544D756F07">
    <w:name w:val="995CAA6BA14945A694D571544D756F07"/>
  </w:style>
  <w:style w:type="paragraph" w:customStyle="1" w:styleId="9BFA3777091541C0AA2B86091F835E6E">
    <w:name w:val="9BFA3777091541C0AA2B86091F835E6E"/>
  </w:style>
  <w:style w:type="paragraph" w:customStyle="1" w:styleId="FDD5ACADEBDE41A1A97ECF968EF9BB3C">
    <w:name w:val="FDD5ACADEBDE41A1A97ECF968EF9BB3C"/>
  </w:style>
  <w:style w:type="paragraph" w:customStyle="1" w:styleId="937DB8CA22DA44F1B0876033EAD973BC">
    <w:name w:val="937DB8CA22DA44F1B0876033EAD973BC"/>
  </w:style>
  <w:style w:type="paragraph" w:customStyle="1" w:styleId="5B0CE6071C6C4FA3866A29FF754A9294">
    <w:name w:val="5B0CE6071C6C4FA3866A29FF754A9294"/>
  </w:style>
  <w:style w:type="paragraph" w:customStyle="1" w:styleId="A82773F2E3F24C60AE658ED5A11C5880">
    <w:name w:val="A82773F2E3F24C60AE658ED5A11C5880"/>
  </w:style>
  <w:style w:type="paragraph" w:customStyle="1" w:styleId="F93A8786D245491486F732AD91CF35B4">
    <w:name w:val="F93A8786D245491486F732AD91CF35B4"/>
  </w:style>
  <w:style w:type="paragraph" w:customStyle="1" w:styleId="0E313962360C4C3391E363B0230C52CE">
    <w:name w:val="0E313962360C4C3391E363B0230C52CE"/>
  </w:style>
  <w:style w:type="paragraph" w:customStyle="1" w:styleId="F8C8D2F0E7BE40F498AEEF81A64B005A">
    <w:name w:val="F8C8D2F0E7BE40F498AEEF81A64B005A"/>
  </w:style>
  <w:style w:type="paragraph" w:customStyle="1" w:styleId="34E7CC72B83F4C1D9E10DC3501EC9DC6">
    <w:name w:val="34E7CC72B83F4C1D9E10DC3501EC9DC6"/>
  </w:style>
  <w:style w:type="paragraph" w:customStyle="1" w:styleId="F70EAE36DFA14BBA849BDC05EECFAFAA">
    <w:name w:val="F70EAE36DFA14BBA849BDC05EECFAFAA"/>
  </w:style>
  <w:style w:type="paragraph" w:customStyle="1" w:styleId="D110182276954DE78FF43C3B619DC7A2">
    <w:name w:val="D110182276954DE78FF43C3B619DC7A2"/>
  </w:style>
  <w:style w:type="paragraph" w:customStyle="1" w:styleId="B6739BE117394271BE291F2830ACD0E6">
    <w:name w:val="B6739BE117394271BE291F2830ACD0E6"/>
  </w:style>
  <w:style w:type="paragraph" w:customStyle="1" w:styleId="407FB5AA514F401CB786409BCB37537E">
    <w:name w:val="407FB5AA514F401CB786409BCB37537E"/>
  </w:style>
  <w:style w:type="paragraph" w:customStyle="1" w:styleId="3C92323FD4A04C91B3CDFAD380ADF2FE">
    <w:name w:val="3C92323FD4A04C91B3CDFAD380ADF2FE"/>
  </w:style>
  <w:style w:type="paragraph" w:customStyle="1" w:styleId="9505ED28670847E6A4A17150C298D9D0">
    <w:name w:val="9505ED28670847E6A4A17150C298D9D0"/>
  </w:style>
  <w:style w:type="paragraph" w:customStyle="1" w:styleId="201616AAA2A44905A177196240F81050">
    <w:name w:val="201616AAA2A44905A177196240F81050"/>
  </w:style>
  <w:style w:type="paragraph" w:customStyle="1" w:styleId="6179D38807D64C9E859B6E48129E2F91">
    <w:name w:val="6179D38807D64C9E859B6E48129E2F91"/>
  </w:style>
  <w:style w:type="paragraph" w:customStyle="1" w:styleId="B3E7BD5BFF3E42E3B10AAC37C1A336D6">
    <w:name w:val="B3E7BD5BFF3E42E3B10AAC37C1A336D6"/>
  </w:style>
  <w:style w:type="paragraph" w:customStyle="1" w:styleId="D83711591C1F4D2589B2228A40089090">
    <w:name w:val="D83711591C1F4D2589B2228A40089090"/>
  </w:style>
  <w:style w:type="paragraph" w:customStyle="1" w:styleId="917001EBC3E0401D918AECC101802177">
    <w:name w:val="917001EBC3E0401D918AECC101802177"/>
  </w:style>
  <w:style w:type="paragraph" w:customStyle="1" w:styleId="9450413B8C3D42ABBF95085083909086">
    <w:name w:val="9450413B8C3D42ABBF95085083909086"/>
  </w:style>
  <w:style w:type="paragraph" w:customStyle="1" w:styleId="161CFF51960C48539C008BD4ACF659F3">
    <w:name w:val="161CFF51960C48539C008BD4ACF659F3"/>
  </w:style>
  <w:style w:type="paragraph" w:customStyle="1" w:styleId="84C645B0DDAD4252ABD8C3ECD69F6A13">
    <w:name w:val="84C645B0DDAD4252ABD8C3ECD69F6A13"/>
  </w:style>
  <w:style w:type="paragraph" w:customStyle="1" w:styleId="F932C60729B14AD9804CEB9B8BF8ABFD">
    <w:name w:val="F932C60729B14AD9804CEB9B8BF8ABFD"/>
  </w:style>
  <w:style w:type="paragraph" w:customStyle="1" w:styleId="3D0EDF0BD0524212ADC3FC326959FD82">
    <w:name w:val="3D0EDF0BD0524212ADC3FC326959FD82"/>
  </w:style>
  <w:style w:type="paragraph" w:customStyle="1" w:styleId="7147A8094FB44973AE6BC3C546448C06">
    <w:name w:val="7147A8094FB44973AE6BC3C546448C06"/>
  </w:style>
  <w:style w:type="paragraph" w:customStyle="1" w:styleId="9178C1B70AD647F9964D293E9568C58E">
    <w:name w:val="9178C1B70AD647F9964D293E9568C58E"/>
  </w:style>
  <w:style w:type="paragraph" w:customStyle="1" w:styleId="2543A82BFFAE4DEEB305A8049C948A8D">
    <w:name w:val="2543A82BFFAE4DEEB305A8049C948A8D"/>
  </w:style>
  <w:style w:type="paragraph" w:customStyle="1" w:styleId="69A128F024414FAC82C7804D04DB1938">
    <w:name w:val="69A128F024414FAC82C7804D04DB1938"/>
  </w:style>
  <w:style w:type="paragraph" w:customStyle="1" w:styleId="4B6B18AF42994935BD91DEC86759A890">
    <w:name w:val="4B6B18AF42994935BD91DEC86759A890"/>
  </w:style>
  <w:style w:type="paragraph" w:customStyle="1" w:styleId="AA3116973F224293862B531200E0FAF9">
    <w:name w:val="AA3116973F224293862B531200E0FAF9"/>
  </w:style>
  <w:style w:type="paragraph" w:customStyle="1" w:styleId="DB946FF236C74B9EAEFAE215404C83D0">
    <w:name w:val="DB946FF236C74B9EAEFAE215404C83D0"/>
  </w:style>
  <w:style w:type="paragraph" w:customStyle="1" w:styleId="BAF851EAD7BA42EE9B159073EFB4FD3E">
    <w:name w:val="BAF851EAD7BA42EE9B159073EFB4FD3E"/>
  </w:style>
  <w:style w:type="paragraph" w:customStyle="1" w:styleId="E251E37CF2CF457397C6E0103FA2AEBC">
    <w:name w:val="E251E37CF2CF457397C6E0103FA2AEBC"/>
  </w:style>
  <w:style w:type="paragraph" w:customStyle="1" w:styleId="807D1B3219A54215B994B4698A393039">
    <w:name w:val="807D1B3219A54215B994B4698A393039"/>
  </w:style>
  <w:style w:type="paragraph" w:customStyle="1" w:styleId="D0A847231454435C8BC53782778BD360">
    <w:name w:val="D0A847231454435C8BC53782778BD360"/>
  </w:style>
  <w:style w:type="paragraph" w:customStyle="1" w:styleId="8F46423E33C64034AB053DC364D382D5">
    <w:name w:val="8F46423E33C64034AB053DC364D382D5"/>
  </w:style>
  <w:style w:type="paragraph" w:customStyle="1" w:styleId="36C7677B42FF4731A280A8C19384B163">
    <w:name w:val="36C7677B42FF4731A280A8C19384B163"/>
  </w:style>
  <w:style w:type="paragraph" w:customStyle="1" w:styleId="90DD140843F64429B0E86EF4A4CA0931">
    <w:name w:val="90DD140843F64429B0E86EF4A4CA0931"/>
  </w:style>
  <w:style w:type="paragraph" w:customStyle="1" w:styleId="EF6A24B4EDBC4E2AA31512A4DBB8DF7E">
    <w:name w:val="EF6A24B4EDBC4E2AA31512A4DBB8DF7E"/>
  </w:style>
  <w:style w:type="paragraph" w:customStyle="1" w:styleId="86A12A325DDB4C489B743067CDD30043">
    <w:name w:val="86A12A325DDB4C489B743067CDD30043"/>
  </w:style>
  <w:style w:type="paragraph" w:customStyle="1" w:styleId="75289ECF789D4B478FDB6E10243FC6FF">
    <w:name w:val="75289ECF789D4B478FDB6E10243FC6FF"/>
  </w:style>
  <w:style w:type="paragraph" w:customStyle="1" w:styleId="F33FC1612C0F4E9E92C3149AB03404E6">
    <w:name w:val="F33FC1612C0F4E9E92C3149AB03404E6"/>
  </w:style>
  <w:style w:type="paragraph" w:customStyle="1" w:styleId="2D43587F285D407EB350BD8956C0AFAA">
    <w:name w:val="2D43587F285D407EB350BD8956C0AFAA"/>
  </w:style>
  <w:style w:type="paragraph" w:customStyle="1" w:styleId="90B2B794DC0C4D628F7B71D9C84A0981">
    <w:name w:val="90B2B794DC0C4D628F7B71D9C84A0981"/>
  </w:style>
  <w:style w:type="character" w:styleId="Strong">
    <w:name w:val="Strong"/>
    <w:basedOn w:val="DefaultParagraphFont"/>
    <w:uiPriority w:val="22"/>
    <w:unhideWhenUsed/>
    <w:qFormat/>
    <w:rPr>
      <w:b/>
      <w:bCs/>
    </w:rPr>
  </w:style>
  <w:style w:type="paragraph" w:customStyle="1" w:styleId="3D864B5683A84F25A1C7BE6820DF12B4">
    <w:name w:val="3D864B5683A84F25A1C7BE6820DF12B4"/>
  </w:style>
  <w:style w:type="paragraph" w:customStyle="1" w:styleId="467A7F400EDC4986934EB7B5F1CED5F6">
    <w:name w:val="467A7F400EDC4986934EB7B5F1CED5F6"/>
  </w:style>
  <w:style w:type="paragraph" w:customStyle="1" w:styleId="80A8BBCA7A494C4DB298842DE578A21C">
    <w:name w:val="80A8BBCA7A494C4DB298842DE578A21C"/>
  </w:style>
  <w:style w:type="paragraph" w:customStyle="1" w:styleId="BF20295EB97D48189615999EEBF7BAE1">
    <w:name w:val="BF20295EB97D48189615999EEBF7BAE1"/>
  </w:style>
  <w:style w:type="paragraph" w:customStyle="1" w:styleId="6E5EE5CBDB0845E0994062F58D951169">
    <w:name w:val="6E5EE5CBDB0845E0994062F58D951169"/>
  </w:style>
  <w:style w:type="paragraph" w:customStyle="1" w:styleId="310962AD0ABD44F581FA2CAE75F40279">
    <w:name w:val="310962AD0ABD44F581FA2CAE75F40279"/>
  </w:style>
  <w:style w:type="paragraph" w:customStyle="1" w:styleId="0F045B122D554D1C9CFB3960B1525A1B">
    <w:name w:val="0F045B122D554D1C9CFB3960B1525A1B"/>
  </w:style>
  <w:style w:type="paragraph" w:customStyle="1" w:styleId="9F0D9FD7F8EB44ABB3FE8AED59BD2704">
    <w:name w:val="9F0D9FD7F8EB44ABB3FE8AED59BD2704"/>
  </w:style>
  <w:style w:type="paragraph" w:customStyle="1" w:styleId="62318753463843B2A4C05E86281D3636">
    <w:name w:val="62318753463843B2A4C05E86281D3636"/>
  </w:style>
  <w:style w:type="paragraph" w:customStyle="1" w:styleId="D97CABBB6BBB4AD98F5750DDC25F4C53">
    <w:name w:val="D97CABBB6BBB4AD98F5750DDC25F4C53"/>
  </w:style>
  <w:style w:type="paragraph" w:customStyle="1" w:styleId="C8B6C1B9AEFC4288808125D0851293BC">
    <w:name w:val="C8B6C1B9AEFC4288808125D0851293BC"/>
  </w:style>
  <w:style w:type="paragraph" w:customStyle="1" w:styleId="D1CF00323BA44D839BDB6A61DF27DFAC">
    <w:name w:val="D1CF00323BA44D839BDB6A61DF27DFAC"/>
  </w:style>
  <w:style w:type="paragraph" w:customStyle="1" w:styleId="3ABE173E0C6C4967BCAB7547D9D450ED">
    <w:name w:val="3ABE173E0C6C4967BCAB7547D9D450ED"/>
  </w:style>
  <w:style w:type="paragraph" w:customStyle="1" w:styleId="F64E1B96DD6B4FC2BBEC5F160B7AD374">
    <w:name w:val="F64E1B96DD6B4FC2BBEC5F160B7AD374"/>
  </w:style>
  <w:style w:type="paragraph" w:customStyle="1" w:styleId="989131D710474C5588E1E56C5BCF8309">
    <w:name w:val="989131D710474C5588E1E56C5BCF8309"/>
  </w:style>
  <w:style w:type="paragraph" w:customStyle="1" w:styleId="69ACC9C1D6F04F4E9895C5CD11DF04E1">
    <w:name w:val="69ACC9C1D6F04F4E9895C5CD11DF04E1"/>
  </w:style>
  <w:style w:type="paragraph" w:customStyle="1" w:styleId="48EDD29A6F8040688CF315AB3FEB8340">
    <w:name w:val="48EDD29A6F8040688CF315AB3FEB8340"/>
  </w:style>
  <w:style w:type="paragraph" w:customStyle="1" w:styleId="1E5CB7E32952475ABBFAB30621016513">
    <w:name w:val="1E5CB7E32952475ABBFAB30621016513"/>
  </w:style>
  <w:style w:type="paragraph" w:customStyle="1" w:styleId="569A9BE20C7C431183146D495F0D8358">
    <w:name w:val="569A9BE20C7C431183146D495F0D8358"/>
  </w:style>
  <w:style w:type="paragraph" w:customStyle="1" w:styleId="A06AF297F0B04FD9801B4F461EC1D250">
    <w:name w:val="A06AF297F0B04FD9801B4F461EC1D250"/>
  </w:style>
  <w:style w:type="paragraph" w:customStyle="1" w:styleId="B0C6574738FE45BAB57A5CB727939762">
    <w:name w:val="B0C6574738FE45BAB57A5CB727939762"/>
  </w:style>
  <w:style w:type="paragraph" w:customStyle="1" w:styleId="510682B07FA94799B4015B63B49960A0">
    <w:name w:val="510682B07FA94799B4015B63B49960A0"/>
  </w:style>
  <w:style w:type="paragraph" w:customStyle="1" w:styleId="7B072873A59948EEAED0BD3BFD0D25FC">
    <w:name w:val="7B072873A59948EEAED0BD3BFD0D25FC"/>
  </w:style>
  <w:style w:type="paragraph" w:customStyle="1" w:styleId="C39CB1CA86104290961C955DA11FB111">
    <w:name w:val="C39CB1CA86104290961C955DA11FB111"/>
  </w:style>
  <w:style w:type="paragraph" w:customStyle="1" w:styleId="EDA6035D7C2C4F42B78E14610010AA70">
    <w:name w:val="EDA6035D7C2C4F42B78E14610010AA70"/>
  </w:style>
  <w:style w:type="paragraph" w:customStyle="1" w:styleId="EFF75BE25144489A91FAB72916899485">
    <w:name w:val="EFF75BE25144489A91FAB72916899485"/>
  </w:style>
  <w:style w:type="paragraph" w:customStyle="1" w:styleId="B47E74E662014535AE3F26FA86E3F1FA">
    <w:name w:val="B47E74E662014535AE3F26FA86E3F1FA"/>
  </w:style>
  <w:style w:type="paragraph" w:customStyle="1" w:styleId="10094222B83C48D9A09444359A089393">
    <w:name w:val="10094222B83C48D9A09444359A089393"/>
  </w:style>
  <w:style w:type="paragraph" w:customStyle="1" w:styleId="07CA16547AD34E56B9D991467C9B7395">
    <w:name w:val="07CA16547AD34E56B9D991467C9B7395"/>
  </w:style>
  <w:style w:type="paragraph" w:customStyle="1" w:styleId="888A758BD75B4FFD998F11D28D0AAC94">
    <w:name w:val="888A758BD75B4FFD998F11D28D0AAC94"/>
  </w:style>
  <w:style w:type="paragraph" w:customStyle="1" w:styleId="16F7E227A6FD4CFCA4259A5E4E374E50">
    <w:name w:val="16F7E227A6FD4CFCA4259A5E4E374E50"/>
  </w:style>
  <w:style w:type="paragraph" w:customStyle="1" w:styleId="3D7B5B8BE98B48CDB070178C66C9BAC7">
    <w:name w:val="3D7B5B8BE98B48CDB070178C66C9BAC7"/>
  </w:style>
  <w:style w:type="paragraph" w:customStyle="1" w:styleId="6D1C0DADA72140DC8DFF38D676FA0A3A">
    <w:name w:val="6D1C0DADA72140DC8DFF38D676FA0A3A"/>
  </w:style>
  <w:style w:type="paragraph" w:customStyle="1" w:styleId="F0DD27165A3C42CE8DFDA3EE4E935EF7">
    <w:name w:val="F0DD27165A3C42CE8DFDA3EE4E935EF7"/>
  </w:style>
  <w:style w:type="paragraph" w:customStyle="1" w:styleId="F8B524BB6CDF49C1BBC16852080AA33D">
    <w:name w:val="F8B524BB6CDF49C1BBC16852080AA33D"/>
  </w:style>
  <w:style w:type="paragraph" w:customStyle="1" w:styleId="07F2654918B141E0BE0EA6E352E04FF4">
    <w:name w:val="07F2654918B141E0BE0EA6E352E04FF4"/>
  </w:style>
  <w:style w:type="paragraph" w:customStyle="1" w:styleId="F0082797F26440C1AC3A44FB7AC9665A">
    <w:name w:val="F0082797F26440C1AC3A44FB7AC9665A"/>
  </w:style>
  <w:style w:type="paragraph" w:customStyle="1" w:styleId="8908E6A55F9A40228C1D3837BD42BEEE">
    <w:name w:val="8908E6A55F9A40228C1D3837BD42BEEE"/>
  </w:style>
  <w:style w:type="paragraph" w:customStyle="1" w:styleId="4F628881CC2D484E80261116F77DBD87">
    <w:name w:val="4F628881CC2D484E80261116F77DBD87"/>
  </w:style>
  <w:style w:type="paragraph" w:customStyle="1" w:styleId="34F1DDDDEBB5498781E12831D28A1BB0">
    <w:name w:val="34F1DDDDEBB5498781E12831D28A1BB0"/>
  </w:style>
  <w:style w:type="paragraph" w:customStyle="1" w:styleId="F5AF9790060C4FCFB378FCC8E10538B2">
    <w:name w:val="F5AF9790060C4FCFB378FCC8E10538B2"/>
  </w:style>
  <w:style w:type="paragraph" w:customStyle="1" w:styleId="C35169F849D0490A8454DA4DFF91C062">
    <w:name w:val="C35169F849D0490A8454DA4DFF91C062"/>
  </w:style>
  <w:style w:type="paragraph" w:customStyle="1" w:styleId="963CA25BEB9349AAAC83AE73574F5B90">
    <w:name w:val="963CA25BEB9349AAAC83AE73574F5B90"/>
  </w:style>
  <w:style w:type="paragraph" w:customStyle="1" w:styleId="391C34BE45AA4A8ABF1180AC8D000C5F">
    <w:name w:val="391C34BE45AA4A8ABF1180AC8D000C5F"/>
  </w:style>
  <w:style w:type="paragraph" w:customStyle="1" w:styleId="F791FC651D404E5CA4EA695D96E29D34">
    <w:name w:val="F791FC651D404E5CA4EA695D96E29D34"/>
  </w:style>
  <w:style w:type="paragraph" w:customStyle="1" w:styleId="A60522E0E14D4204AE9C15EC499BE91C">
    <w:name w:val="A60522E0E14D4204AE9C15EC499BE91C"/>
  </w:style>
  <w:style w:type="paragraph" w:customStyle="1" w:styleId="C84D3C54B6934FEE9C4DB619BD315F7E">
    <w:name w:val="C84D3C54B6934FEE9C4DB619BD315F7E"/>
  </w:style>
  <w:style w:type="paragraph" w:customStyle="1" w:styleId="DFEA86B1FCA448B8BEF07EAFFABB69B8">
    <w:name w:val="DFEA86B1FCA448B8BEF07EAFFABB69B8"/>
  </w:style>
  <w:style w:type="paragraph" w:customStyle="1" w:styleId="BFB1557357D84EA694E31CD53B9C3588">
    <w:name w:val="BFB1557357D84EA694E31CD53B9C3588"/>
  </w:style>
  <w:style w:type="paragraph" w:customStyle="1" w:styleId="5304DF30849647D590CA12C3FCB47FAA">
    <w:name w:val="5304DF30849647D590CA12C3FCB47FAA"/>
  </w:style>
  <w:style w:type="paragraph" w:customStyle="1" w:styleId="B31BAA1D0F9445B6B9510F38EBB020F3">
    <w:name w:val="B31BAA1D0F9445B6B9510F38EBB020F3"/>
  </w:style>
  <w:style w:type="paragraph" w:customStyle="1" w:styleId="24D9155274CA4655B5BC1EB2DDEC9A03">
    <w:name w:val="24D9155274CA4655B5BC1EB2DDEC9A03"/>
  </w:style>
  <w:style w:type="paragraph" w:customStyle="1" w:styleId="598054DF497343C49121CB4FC04ED3E1">
    <w:name w:val="598054DF497343C49121CB4FC04ED3E1"/>
  </w:style>
  <w:style w:type="paragraph" w:customStyle="1" w:styleId="9C6BE877D2F54AFFB311797747A35C3C">
    <w:name w:val="9C6BE877D2F54AFFB311797747A35C3C"/>
    <w:rsid w:val="00F362B5"/>
  </w:style>
  <w:style w:type="paragraph" w:customStyle="1" w:styleId="2FC2ACDA1C0E41ABB3E590F160EB5C33">
    <w:name w:val="2FC2ACDA1C0E41ABB3E590F160EB5C33"/>
    <w:rsid w:val="00F362B5"/>
  </w:style>
  <w:style w:type="paragraph" w:customStyle="1" w:styleId="5EA76C6B393E4C66B72C9589DDC2D2AF">
    <w:name w:val="5EA76C6B393E4C66B72C9589DDC2D2AF"/>
    <w:rsid w:val="004C427D"/>
  </w:style>
  <w:style w:type="paragraph" w:customStyle="1" w:styleId="71E5EE3A5E8E4032A47D4B3C9676A131">
    <w:name w:val="71E5EE3A5E8E4032A47D4B3C9676A131"/>
    <w:rsid w:val="004C42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Services proposal (Business Blue design).dotx</Template>
  <TotalTime>1481</TotalTime>
  <Pages>3</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PEntest workstation</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node5</dc:creator>
  <cp:lastModifiedBy>Eoin Finney</cp:lastModifiedBy>
  <cp:revision>4</cp:revision>
  <dcterms:created xsi:type="dcterms:W3CDTF">2019-02-28T01:23:00Z</dcterms:created>
  <dcterms:modified xsi:type="dcterms:W3CDTF">2019-03-07T13:08:00Z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2018-06-12T07:13:23.0059876Z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